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/>
      </w:tblPr>
      <w:tblGrid>
        <w:gridCol w:w="5008"/>
        <w:gridCol w:w="4352"/>
      </w:tblGrid>
      <w:tr w:rsidR="00D92B95" w:rsidTr="006C08A0">
        <w:tc>
          <w:tcPr>
            <w:tcW w:w="5013" w:type="dxa"/>
            <w:vAlign w:val="bottom"/>
          </w:tcPr>
          <w:p w:rsidR="00C84833" w:rsidRDefault="001F6F14" w:rsidP="00F744D8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9CBDF8082B9E4446A134596BD7445C32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text w:multiLine="1"/>
              </w:sdtPr>
              <w:sdtContent>
                <w:r w:rsidR="00F744D8">
                  <w:t>Ashwani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953D0B2C08994E038809D967C527515A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 w:multiLine="1"/>
              </w:sdtPr>
              <w:sdtContent>
                <w:r w:rsidR="00F744D8">
                  <w:t>Bakshi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3929"/>
              <w:gridCol w:w="423"/>
            </w:tblGrid>
            <w:tr w:rsidR="00932D92" w:rsidRPr="009D0878" w:rsidTr="00F744D8">
              <w:tc>
                <w:tcPr>
                  <w:tcW w:w="3920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4E2970" w:rsidRPr="009D0878" w:rsidRDefault="001F6F14" w:rsidP="00F744D8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33158FEA5EA74C78A8CC64AEB0D5D5CC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:text w:multiLine="1"/>
                    </w:sdtPr>
                    <w:sdtContent>
                      <w:r w:rsidR="00F744D8">
                        <w:t>Kota,Rajasthan</w:t>
                      </w:r>
                    </w:sdtContent>
                  </w:sdt>
                </w:p>
              </w:tc>
              <w:tc>
                <w:tcPr>
                  <w:tcW w:w="422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932D92" w:rsidRPr="009D0878" w:rsidRDefault="001F6F14" w:rsidP="00932D92">
                  <w:pPr>
                    <w:pStyle w:val="Icons"/>
                  </w:pP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pict>
                      <v:shape id="Address icon" o:spid="_x0000_s1029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<w10:wrap type="none"/>
                        <w10:anchorlock/>
                      </v:shape>
                    </w:pict>
                  </w:r>
                </w:p>
              </w:tc>
            </w:tr>
            <w:tr w:rsidR="00932D92" w:rsidRPr="009D0878" w:rsidTr="00F744D8">
              <w:sdt>
                <w:sdtPr>
                  <w:alias w:val="Enter phone:"/>
                  <w:tag w:val="Enter phone:"/>
                  <w:id w:val="-1849400302"/>
                  <w:placeholder>
                    <w:docPart w:val="83564460C8334432A7AFEB97DBCC9DDD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:text w:multiLine="1"/>
                </w:sdtPr>
                <w:sdtContent>
                  <w:tc>
                    <w:tcPr>
                      <w:tcW w:w="3920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F744D8" w:rsidP="00F744D8">
                      <w:pPr>
                        <w:pStyle w:val="ContactInfo"/>
                      </w:pPr>
                      <w:r>
                        <w:t>+918426893241</w:t>
                      </w:r>
                    </w:p>
                  </w:tc>
                </w:sdtContent>
              </w:sdt>
              <w:tc>
                <w:tcPr>
                  <w:tcW w:w="422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1F6F14" w:rsidP="00932D92">
                  <w:pPr>
                    <w:pStyle w:val="Icons"/>
                  </w:pP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pict>
                      <v:shape id="Telephone icon" o:spid="_x0000_s1028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<w10:wrap type="none"/>
                        <w10:anchorlock/>
                      </v:shape>
                    </w:pict>
                  </w:r>
                </w:p>
              </w:tc>
            </w:tr>
            <w:tr w:rsidR="00932D92" w:rsidRPr="009D0878" w:rsidTr="00F744D8">
              <w:sdt>
                <w:sdtPr>
                  <w:alias w:val="Enter email:"/>
                  <w:tag w:val="Enter email:"/>
                  <w:id w:val="-675184368"/>
                  <w:placeholder>
                    <w:docPart w:val="40C3588B945B411A8DC819B96449025C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:text w:multiLine="1"/>
                </w:sdtPr>
                <w:sdtContent>
                  <w:tc>
                    <w:tcPr>
                      <w:tcW w:w="3920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F744D8" w:rsidP="00F744D8">
                      <w:pPr>
                        <w:pStyle w:val="ContactInfo"/>
                      </w:pPr>
                      <w:r>
                        <w:t>ab324002@gmail.com</w:t>
                      </w:r>
                    </w:p>
                  </w:tc>
                </w:sdtContent>
              </w:sdt>
              <w:tc>
                <w:tcPr>
                  <w:tcW w:w="422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1F6F14" w:rsidP="00932D92">
                  <w:pPr>
                    <w:pStyle w:val="Icons"/>
                  </w:pP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pict>
                      <v:shape id="Freeform 5" o:spid="_x0000_s1027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<o:lock v:ext="edit" aspectratio="t" verticies="t"/>
                        <w10:wrap type="none"/>
                        <w10:anchorlock/>
                      </v:shape>
                    </w:pict>
                  </w:r>
                </w:p>
              </w:tc>
            </w:tr>
            <w:tr w:rsidR="00932D92" w:rsidRPr="009D0878" w:rsidTr="00F744D8">
              <w:sdt>
                <w:sdtPr>
                  <w:alias w:val="Enter Twitter/blog/portfolio:"/>
                  <w:tag w:val="Enter Twitter/blog/portfolio:"/>
                  <w:id w:val="182791170"/>
                  <w:placeholder>
                    <w:docPart w:val="45507524D2B943CABBF72A76A863C082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:text w:multiLine="1"/>
                </w:sdtPr>
                <w:sdtContent>
                  <w:tc>
                    <w:tcPr>
                      <w:tcW w:w="3920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F744D8" w:rsidP="00932D92">
                      <w:pPr>
                        <w:pStyle w:val="ContactInfo"/>
                      </w:pPr>
                      <w:r w:rsidRPr="00F744D8">
                        <w:t>https://github.com/ashwanibakshi</w:t>
                      </w:r>
                    </w:p>
                  </w:tc>
                </w:sdtContent>
              </w:sdt>
              <w:tc>
                <w:tcPr>
                  <w:tcW w:w="422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1F6F14" w:rsidP="00932D92">
                  <w:pPr>
                    <w:pStyle w:val="Icons"/>
                  </w:pP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pict>
                      <v:shape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AQ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ESy98u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</w:tr>
          </w:tbl>
          <w:p w:rsidR="00D92B95" w:rsidRDefault="00D92B95" w:rsidP="009D3336">
            <w:pPr>
              <w:pStyle w:val="Header"/>
            </w:pPr>
          </w:p>
        </w:tc>
      </w:tr>
    </w:tbl>
    <w:p w:rsidR="00C43D65" w:rsidRDefault="009B6D53">
      <w:r w:rsidRPr="00255312">
        <w:rPr>
          <w:rFonts w:ascii="Times New Roman" w:hAnsi="Times New Roman" w:cs="Times New Roman"/>
        </w:rPr>
        <w:t>To continuously enhance my knowledge, skills and experience by getting involved in challenging work environment and utilize them for personal and organizational growth to the best of my ability</w:t>
      </w:r>
    </w:p>
    <w:p w:rsidR="00AD13CB" w:rsidRDefault="001F6F14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A21450709B5B43B9B6B796ECFD8482BE"/>
          </w:placeholder>
          <w:temporary/>
          <w:showingPlcHdr/>
        </w:sdtPr>
        <w:sdtContent>
          <w:r w:rsidR="004937AE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/>
      </w:tblPr>
      <w:tblGrid>
        <w:gridCol w:w="4680"/>
        <w:gridCol w:w="4680"/>
      </w:tblGrid>
      <w:tr w:rsidR="005B1D68" w:rsidTr="00CD27B1">
        <w:tc>
          <w:tcPr>
            <w:tcW w:w="4680" w:type="dxa"/>
          </w:tcPr>
          <w:p w:rsidR="005B1D68" w:rsidRDefault="00F744D8" w:rsidP="00BC7376">
            <w:pPr>
              <w:pStyle w:val="ListBullet"/>
              <w:numPr>
                <w:ilvl w:val="0"/>
                <w:numId w:val="4"/>
              </w:numPr>
            </w:pPr>
            <w:r>
              <w:t>Node.Js</w:t>
            </w:r>
          </w:p>
          <w:p w:rsidR="00752315" w:rsidRDefault="00F744D8" w:rsidP="00F744D8">
            <w:pPr>
              <w:pStyle w:val="ListBullet"/>
              <w:numPr>
                <w:ilvl w:val="0"/>
                <w:numId w:val="4"/>
              </w:numPr>
            </w:pPr>
            <w:r>
              <w:t>MongoDB</w:t>
            </w:r>
          </w:p>
          <w:p w:rsidR="00F744D8" w:rsidRDefault="00F744D8" w:rsidP="00F744D8">
            <w:pPr>
              <w:pStyle w:val="ListBullet"/>
              <w:numPr>
                <w:ilvl w:val="0"/>
                <w:numId w:val="4"/>
              </w:numPr>
            </w:pPr>
            <w:r>
              <w:t>CSS</w:t>
            </w:r>
          </w:p>
          <w:p w:rsidR="00CD27B1" w:rsidRPr="004937AE" w:rsidRDefault="00CD27B1" w:rsidP="00F744D8">
            <w:pPr>
              <w:pStyle w:val="ListBullet"/>
              <w:numPr>
                <w:ilvl w:val="0"/>
                <w:numId w:val="4"/>
              </w:numPr>
            </w:pPr>
            <w:r>
              <w:t>EJS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:rsidR="00752315" w:rsidRDefault="00F744D8" w:rsidP="00BC7376">
            <w:pPr>
              <w:pStyle w:val="ListBullet"/>
            </w:pPr>
            <w:r>
              <w:t>Express.Js</w:t>
            </w:r>
          </w:p>
          <w:p w:rsidR="00F744D8" w:rsidRDefault="00F744D8" w:rsidP="00F744D8">
            <w:pPr>
              <w:pStyle w:val="ListBullet"/>
            </w:pPr>
            <w:r>
              <w:t>Html</w:t>
            </w:r>
          </w:p>
          <w:p w:rsidR="00F744D8" w:rsidRPr="004937AE" w:rsidRDefault="00F744D8" w:rsidP="00F744D8">
            <w:pPr>
              <w:pStyle w:val="ListBullet"/>
            </w:pPr>
            <w:r>
              <w:t>JQuery</w:t>
            </w:r>
          </w:p>
        </w:tc>
        <w:bookmarkStart w:id="0" w:name="_GoBack"/>
        <w:bookmarkEnd w:id="0"/>
      </w:tr>
    </w:tbl>
    <w:p w:rsidR="005B1D68" w:rsidRDefault="001F6F14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55E65801E56E4ECDB957AFFEB6B8803D"/>
          </w:placeholder>
          <w:temporary/>
          <w:showingPlcHdr/>
        </w:sdtPr>
        <w:sdtContent>
          <w:r w:rsidR="004937AE" w:rsidRPr="00AD3FD8">
            <w:t>Experience</w:t>
          </w:r>
        </w:sdtContent>
      </w:sdt>
    </w:p>
    <w:p w:rsidR="0023705D" w:rsidRPr="00D413F9" w:rsidRDefault="00214073" w:rsidP="00D413F9">
      <w:pPr>
        <w:pStyle w:val="Heading3"/>
      </w:pPr>
      <w:r>
        <w:t>jan 2017</w:t>
      </w:r>
      <w:r w:rsidR="00D413F9" w:rsidRPr="00D413F9">
        <w:t xml:space="preserve"> –</w:t>
      </w:r>
      <w:r>
        <w:t>july 2017</w:t>
      </w:r>
    </w:p>
    <w:p w:rsidR="0023705D" w:rsidRPr="00513EFC" w:rsidRDefault="00F744D8" w:rsidP="00513EFC">
      <w:pPr>
        <w:pStyle w:val="Heading2"/>
      </w:pPr>
      <w:r>
        <w:t>Web</w:t>
      </w:r>
      <w:r w:rsidR="0085167E">
        <w:t xml:space="preserve"> </w:t>
      </w:r>
      <w:r>
        <w:t>Developer</w:t>
      </w:r>
      <w:r w:rsidR="0095272C">
        <w:t>/</w:t>
      </w:r>
      <w:r>
        <w:rPr>
          <w:rStyle w:val="Emphasis"/>
        </w:rPr>
        <w:t>DVS WebInfotech,Jaipur</w:t>
      </w:r>
    </w:p>
    <w:p w:rsidR="00D413F9" w:rsidRPr="00D413F9" w:rsidRDefault="00D413F9" w:rsidP="00D413F9"/>
    <w:p w:rsidR="00D413F9" w:rsidRPr="00D413F9" w:rsidRDefault="00214073" w:rsidP="00D413F9">
      <w:pPr>
        <w:pStyle w:val="Heading3"/>
      </w:pPr>
      <w:r>
        <w:t>may 2021</w:t>
      </w:r>
      <w:r w:rsidR="00D413F9" w:rsidRPr="00D413F9">
        <w:t xml:space="preserve"> –</w:t>
      </w:r>
      <w:r>
        <w:t xml:space="preserve"> present</w:t>
      </w:r>
    </w:p>
    <w:p w:rsidR="00D413F9" w:rsidRPr="00D413F9" w:rsidRDefault="00214073" w:rsidP="0085167E">
      <w:pPr>
        <w:pStyle w:val="Heading2"/>
      </w:pPr>
      <w:r>
        <w:t>Backend</w:t>
      </w:r>
      <w:r w:rsidR="0085167E">
        <w:t xml:space="preserve"> </w:t>
      </w:r>
      <w:r>
        <w:t>Developer</w:t>
      </w:r>
      <w:r w:rsidR="0095272C">
        <w:t>/</w:t>
      </w:r>
      <w:r>
        <w:rPr>
          <w:rStyle w:val="Emphasis"/>
        </w:rPr>
        <w:t>Cinquex,Mumbai</w:t>
      </w:r>
    </w:p>
    <w:p w:rsidR="0070237E" w:rsidRDefault="001F6F14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9DD170AD59C64A6EB8EC744CC78B7EBD"/>
          </w:placeholder>
          <w:temporary/>
          <w:showingPlcHdr/>
        </w:sdtPr>
        <w:sdtContent>
          <w:r w:rsidR="0070237E" w:rsidRPr="0070237E">
            <w:t>Education</w:t>
          </w:r>
        </w:sdtContent>
      </w:sdt>
    </w:p>
    <w:p w:rsidR="0070237E" w:rsidRDefault="00214073" w:rsidP="0070237E">
      <w:pPr>
        <w:pStyle w:val="Heading3"/>
      </w:pPr>
      <w:r>
        <w:t>July 2017</w:t>
      </w:r>
    </w:p>
    <w:p w:rsidR="0070237E" w:rsidRDefault="00214073" w:rsidP="00214073">
      <w:pPr>
        <w:pStyle w:val="Heading2"/>
        <w:rPr>
          <w:rStyle w:val="Emphasis"/>
        </w:rPr>
      </w:pPr>
      <w:r>
        <w:t>MCA</w:t>
      </w:r>
      <w:r w:rsidR="0095272C">
        <w:t>/</w:t>
      </w:r>
      <w:r>
        <w:rPr>
          <w:rStyle w:val="Emphasis"/>
        </w:rPr>
        <w:t>MIMT,Kota</w:t>
      </w:r>
    </w:p>
    <w:p w:rsidR="00214073" w:rsidRDefault="00214073" w:rsidP="00214073">
      <w:pPr>
        <w:pStyle w:val="Heading2"/>
      </w:pPr>
    </w:p>
    <w:p w:rsidR="0070237E" w:rsidRDefault="00214073" w:rsidP="0070237E">
      <w:pPr>
        <w:pStyle w:val="Heading3"/>
      </w:pPr>
      <w:r>
        <w:t>JULY 2013</w:t>
      </w:r>
    </w:p>
    <w:p w:rsidR="0070237E" w:rsidRDefault="00214073" w:rsidP="0070237E">
      <w:pPr>
        <w:pStyle w:val="Heading2"/>
        <w:rPr>
          <w:rStyle w:val="Emphasis"/>
        </w:rPr>
      </w:pPr>
      <w:r>
        <w:t>BCA</w:t>
      </w:r>
      <w:r w:rsidR="0095272C">
        <w:t>/</w:t>
      </w:r>
      <w:r>
        <w:rPr>
          <w:rStyle w:val="Emphasis"/>
        </w:rPr>
        <w:t>NIMS University,Jaipur</w:t>
      </w:r>
    </w:p>
    <w:p w:rsidR="00214073" w:rsidRDefault="00214073" w:rsidP="0070237E">
      <w:pPr>
        <w:pStyle w:val="Heading2"/>
      </w:pPr>
    </w:p>
    <w:p w:rsidR="00214073" w:rsidRDefault="00214073" w:rsidP="00214073">
      <w:pPr>
        <w:pStyle w:val="Heading3"/>
      </w:pPr>
      <w:r>
        <w:t>JULY 2010</w:t>
      </w:r>
    </w:p>
    <w:p w:rsidR="00214073" w:rsidRDefault="00214073" w:rsidP="00214073">
      <w:pPr>
        <w:pStyle w:val="Heading2"/>
      </w:pPr>
      <w:r>
        <w:t>10+2/</w:t>
      </w:r>
      <w:r>
        <w:rPr>
          <w:rStyle w:val="Emphasis"/>
        </w:rPr>
        <w:t>CBSE Board</w:t>
      </w:r>
    </w:p>
    <w:p w:rsidR="00214073" w:rsidRDefault="00214073" w:rsidP="00214073">
      <w:pPr>
        <w:pStyle w:val="Heading3"/>
      </w:pPr>
    </w:p>
    <w:p w:rsidR="00214073" w:rsidRDefault="00214073" w:rsidP="00214073">
      <w:pPr>
        <w:pStyle w:val="Heading3"/>
      </w:pPr>
      <w:r>
        <w:t>JULY 2008</w:t>
      </w:r>
    </w:p>
    <w:p w:rsidR="00214073" w:rsidRDefault="00214073" w:rsidP="00214073">
      <w:pPr>
        <w:pStyle w:val="Heading2"/>
      </w:pPr>
      <w:r>
        <w:t>10/</w:t>
      </w:r>
      <w:r>
        <w:rPr>
          <w:rStyle w:val="Emphasis"/>
        </w:rPr>
        <w:t>CBSE Board</w:t>
      </w:r>
    </w:p>
    <w:p w:rsidR="0070237E" w:rsidRDefault="0070237E" w:rsidP="0070237E"/>
    <w:p w:rsidR="00672F6B" w:rsidRDefault="00672F6B" w:rsidP="0070237E"/>
    <w:p w:rsidR="00672F6B" w:rsidRPr="0070237E" w:rsidRDefault="00672F6B" w:rsidP="0070237E"/>
    <w:p w:rsidR="00434074" w:rsidRDefault="00672F6B" w:rsidP="00434074">
      <w:pPr>
        <w:pStyle w:val="Heading1"/>
      </w:pPr>
      <w:r>
        <w:lastRenderedPageBreak/>
        <w:t>Computer Proficiency</w:t>
      </w:r>
    </w:p>
    <w:p w:rsidR="00672F6B" w:rsidRDefault="00672F6B" w:rsidP="00672F6B">
      <w:pPr>
        <w:pStyle w:val="ListBullet"/>
        <w:numPr>
          <w:ilvl w:val="0"/>
          <w:numId w:val="4"/>
        </w:numPr>
      </w:pPr>
      <w:r>
        <w:t>Word</w:t>
      </w:r>
    </w:p>
    <w:p w:rsidR="00672F6B" w:rsidRDefault="00672F6B" w:rsidP="00672F6B">
      <w:pPr>
        <w:pStyle w:val="ListBullet"/>
        <w:numPr>
          <w:ilvl w:val="0"/>
          <w:numId w:val="4"/>
        </w:numPr>
      </w:pPr>
      <w:r>
        <w:t>Excel</w:t>
      </w:r>
    </w:p>
    <w:p w:rsidR="00672F6B" w:rsidRDefault="00672F6B" w:rsidP="00672F6B">
      <w:pPr>
        <w:pStyle w:val="ListBullet"/>
        <w:numPr>
          <w:ilvl w:val="0"/>
          <w:numId w:val="4"/>
        </w:numPr>
      </w:pPr>
      <w:r>
        <w:t>PowerPoint</w:t>
      </w:r>
    </w:p>
    <w:p w:rsidR="00BC7376" w:rsidRDefault="00BC7376" w:rsidP="00672F6B"/>
    <w:p w:rsidR="004E7018" w:rsidRDefault="004E7018" w:rsidP="004E7018">
      <w:pPr>
        <w:pStyle w:val="Heading1"/>
      </w:pPr>
      <w:r>
        <w:t>Languages</w:t>
      </w:r>
    </w:p>
    <w:p w:rsidR="004E7018" w:rsidRDefault="004E7018" w:rsidP="004E7018">
      <w:pPr>
        <w:pStyle w:val="ListBullet"/>
        <w:numPr>
          <w:ilvl w:val="0"/>
          <w:numId w:val="4"/>
        </w:numPr>
      </w:pPr>
      <w:r>
        <w:t>Hindi</w:t>
      </w:r>
    </w:p>
    <w:p w:rsidR="004E7018" w:rsidRDefault="004E7018" w:rsidP="004E7018">
      <w:pPr>
        <w:pStyle w:val="ListBullet"/>
        <w:numPr>
          <w:ilvl w:val="0"/>
          <w:numId w:val="4"/>
        </w:numPr>
      </w:pPr>
      <w:r>
        <w:t>English</w:t>
      </w:r>
    </w:p>
    <w:p w:rsidR="004E7018" w:rsidRDefault="004E7018" w:rsidP="00672F6B"/>
    <w:p w:rsidR="00EE3C6A" w:rsidRDefault="00EE3C6A" w:rsidP="00672F6B"/>
    <w:p w:rsidR="00EE3C6A" w:rsidRPr="00EE3C6A" w:rsidRDefault="00EE3C6A" w:rsidP="00EE3C6A">
      <w:pPr>
        <w:pStyle w:val="ListBullet"/>
        <w:numPr>
          <w:ilvl w:val="0"/>
          <w:numId w:val="4"/>
        </w:numPr>
        <w:rPr>
          <w:b/>
        </w:rPr>
      </w:pPr>
      <w:r w:rsidRPr="00EE3C6A">
        <w:rPr>
          <w:b/>
          <w:color w:val="000000" w:themeColor="text1"/>
        </w:rPr>
        <w:t>If you are allowing working remotely.Then only consider this resume</w:t>
      </w:r>
      <w:r w:rsidRPr="00EE3C6A">
        <w:rPr>
          <w:b/>
        </w:rPr>
        <w:t>.</w:t>
      </w:r>
    </w:p>
    <w:sectPr w:rsidR="00EE3C6A" w:rsidRPr="00EE3C6A" w:rsidSect="00F744D8">
      <w:footerReference w:type="default" r:id="rId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6647" w:rsidRDefault="00BD6647" w:rsidP="00725803">
      <w:pPr>
        <w:spacing w:after="0"/>
      </w:pPr>
      <w:r>
        <w:separator/>
      </w:r>
    </w:p>
  </w:endnote>
  <w:endnote w:type="continuationSeparator" w:id="1">
    <w:p w:rsidR="00BD6647" w:rsidRDefault="00BD6647" w:rsidP="0072580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A49" w:rsidRDefault="001F6F14">
        <w:pPr>
          <w:pStyle w:val="Footer"/>
        </w:pPr>
        <w:r>
          <w:fldChar w:fldCharType="begin"/>
        </w:r>
        <w:r w:rsidR="005A4A49">
          <w:instrText xml:space="preserve"> PAGE   \* MERGEFORMAT </w:instrText>
        </w:r>
        <w:r>
          <w:fldChar w:fldCharType="separate"/>
        </w:r>
        <w:r w:rsidR="00EE3C6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6647" w:rsidRDefault="00BD6647" w:rsidP="00725803">
      <w:pPr>
        <w:spacing w:after="0"/>
      </w:pPr>
      <w:r>
        <w:separator/>
      </w:r>
    </w:p>
  </w:footnote>
  <w:footnote w:type="continuationSeparator" w:id="1">
    <w:p w:rsidR="00BD6647" w:rsidRDefault="00BD6647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95219BC"/>
    <w:multiLevelType w:val="hybridMultilevel"/>
    <w:tmpl w:val="EDBE5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606668AB"/>
    <w:multiLevelType w:val="hybridMultilevel"/>
    <w:tmpl w:val="78DAD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5D497A"/>
    <w:multiLevelType w:val="hybridMultilevel"/>
    <w:tmpl w:val="05FCD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3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214073"/>
    <w:rsid w:val="00025E77"/>
    <w:rsid w:val="00027312"/>
    <w:rsid w:val="000645F2"/>
    <w:rsid w:val="00082F03"/>
    <w:rsid w:val="000835A0"/>
    <w:rsid w:val="000934A2"/>
    <w:rsid w:val="001B0955"/>
    <w:rsid w:val="001E4D1A"/>
    <w:rsid w:val="001F6F14"/>
    <w:rsid w:val="00214073"/>
    <w:rsid w:val="00227784"/>
    <w:rsid w:val="0023705D"/>
    <w:rsid w:val="00250A31"/>
    <w:rsid w:val="00251C13"/>
    <w:rsid w:val="002922D0"/>
    <w:rsid w:val="00340B03"/>
    <w:rsid w:val="00380AE7"/>
    <w:rsid w:val="003A6943"/>
    <w:rsid w:val="00410BA2"/>
    <w:rsid w:val="00434074"/>
    <w:rsid w:val="00463C3B"/>
    <w:rsid w:val="004937AE"/>
    <w:rsid w:val="004E2970"/>
    <w:rsid w:val="004E7018"/>
    <w:rsid w:val="005026DD"/>
    <w:rsid w:val="00513EFC"/>
    <w:rsid w:val="0052113B"/>
    <w:rsid w:val="00531992"/>
    <w:rsid w:val="00564951"/>
    <w:rsid w:val="00573BF9"/>
    <w:rsid w:val="005A4A49"/>
    <w:rsid w:val="005B1D68"/>
    <w:rsid w:val="00611B37"/>
    <w:rsid w:val="006252B4"/>
    <w:rsid w:val="00646BA2"/>
    <w:rsid w:val="00672F6B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85167E"/>
    <w:rsid w:val="00857E6B"/>
    <w:rsid w:val="008968C4"/>
    <w:rsid w:val="008D7C1C"/>
    <w:rsid w:val="0092291B"/>
    <w:rsid w:val="00932D92"/>
    <w:rsid w:val="00936E7D"/>
    <w:rsid w:val="0095272C"/>
    <w:rsid w:val="00972024"/>
    <w:rsid w:val="009B6D53"/>
    <w:rsid w:val="009F04D2"/>
    <w:rsid w:val="009F2BA7"/>
    <w:rsid w:val="009F6DA0"/>
    <w:rsid w:val="00A01182"/>
    <w:rsid w:val="00AD13CB"/>
    <w:rsid w:val="00AD3FD8"/>
    <w:rsid w:val="00B370A8"/>
    <w:rsid w:val="00BC7376"/>
    <w:rsid w:val="00BD6647"/>
    <w:rsid w:val="00BD669A"/>
    <w:rsid w:val="00C13F2B"/>
    <w:rsid w:val="00C43D65"/>
    <w:rsid w:val="00C84833"/>
    <w:rsid w:val="00C9044F"/>
    <w:rsid w:val="00CD27B1"/>
    <w:rsid w:val="00D2420D"/>
    <w:rsid w:val="00D30382"/>
    <w:rsid w:val="00D413F9"/>
    <w:rsid w:val="00D44E50"/>
    <w:rsid w:val="00D90060"/>
    <w:rsid w:val="00D92B95"/>
    <w:rsid w:val="00E03F71"/>
    <w:rsid w:val="00E154B5"/>
    <w:rsid w:val="00E232F0"/>
    <w:rsid w:val="00E52791"/>
    <w:rsid w:val="00E83195"/>
    <w:rsid w:val="00EE3C6A"/>
    <w:rsid w:val="00F00A4F"/>
    <w:rsid w:val="00F33CD8"/>
    <w:rsid w:val="00F744D8"/>
    <w:rsid w:val="00FD1D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semiHidden="0" w:uiPriority="11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customStyle="1" w:styleId="ColorfulGrid1">
    <w:name w:val="Colorful Grid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customStyle="1" w:styleId="ColorfulList1">
    <w:name w:val="Colorful List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customStyle="1" w:styleId="LightGrid1">
    <w:name w:val="Light Grid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customStyle="1" w:styleId="LightList1">
    <w:name w:val="Light List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007FAB" w:themeColor="accent1"/>
        <w:bottom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114980" w:themeColor="accent2"/>
        <w:bottom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017A8E" w:themeColor="accent3"/>
        <w:bottom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565445" w:themeColor="accent4"/>
        <w:bottom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A52319" w:themeColor="accent6"/>
        <w:bottom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MediumGrid11">
    <w:name w:val="Medium Grid 1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customStyle="1" w:styleId="MediumGrid21">
    <w:name w:val="Medium Grid 2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customStyle="1" w:styleId="MediumList11">
    <w:name w:val="Medium List 1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customStyle="1" w:styleId="MediumList21">
    <w:name w:val="Medium List 2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customStyle="1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6C47D8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f1640246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CBDF8082B9E4446A134596BD7445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FC445-6CB8-4412-B16A-03961CE383F7}"/>
      </w:docPartPr>
      <w:docPartBody>
        <w:p w:rsidR="0098600A" w:rsidRDefault="00467B91">
          <w:pPr>
            <w:pStyle w:val="9CBDF8082B9E4446A134596BD7445C32"/>
          </w:pPr>
          <w:r>
            <w:t>First Name</w:t>
          </w:r>
        </w:p>
      </w:docPartBody>
    </w:docPart>
    <w:docPart>
      <w:docPartPr>
        <w:name w:val="953D0B2C08994E038809D967C5275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6950D-6D66-4587-AF44-382622892E56}"/>
      </w:docPartPr>
      <w:docPartBody>
        <w:p w:rsidR="0098600A" w:rsidRDefault="00467B91">
          <w:pPr>
            <w:pStyle w:val="953D0B2C08994E038809D967C527515A"/>
          </w:pPr>
          <w:r>
            <w:t>Last Name</w:t>
          </w:r>
        </w:p>
      </w:docPartBody>
    </w:docPart>
    <w:docPart>
      <w:docPartPr>
        <w:name w:val="33158FEA5EA74C78A8CC64AEB0D5D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7C19B-C0E1-4EAB-A7A9-DED300A573D9}"/>
      </w:docPartPr>
      <w:docPartBody>
        <w:p w:rsidR="0098600A" w:rsidRDefault="00467B91">
          <w:pPr>
            <w:pStyle w:val="33158FEA5EA74C78A8CC64AEB0D5D5CC"/>
          </w:pPr>
          <w:r w:rsidRPr="009D0878">
            <w:t>Address</w:t>
          </w:r>
        </w:p>
      </w:docPartBody>
    </w:docPart>
    <w:docPart>
      <w:docPartPr>
        <w:name w:val="83564460C8334432A7AFEB97DBCC9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2421-0096-4D82-B2AD-357EFE40A0FF}"/>
      </w:docPartPr>
      <w:docPartBody>
        <w:p w:rsidR="0098600A" w:rsidRDefault="00467B91">
          <w:pPr>
            <w:pStyle w:val="83564460C8334432A7AFEB97DBCC9DDD"/>
          </w:pPr>
          <w:r w:rsidRPr="009D0878">
            <w:t>Phone</w:t>
          </w:r>
        </w:p>
      </w:docPartBody>
    </w:docPart>
    <w:docPart>
      <w:docPartPr>
        <w:name w:val="40C3588B945B411A8DC819B964490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80790-668E-4D89-9567-DDBB21F5176E}"/>
      </w:docPartPr>
      <w:docPartBody>
        <w:p w:rsidR="0098600A" w:rsidRDefault="00467B91">
          <w:pPr>
            <w:pStyle w:val="40C3588B945B411A8DC819B96449025C"/>
          </w:pPr>
          <w:r w:rsidRPr="009D0878">
            <w:t>Email</w:t>
          </w:r>
        </w:p>
      </w:docPartBody>
    </w:docPart>
    <w:docPart>
      <w:docPartPr>
        <w:name w:val="45507524D2B943CABBF72A76A863C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09A05-DBD2-4DEE-B6C6-B17B3ABE70B6}"/>
      </w:docPartPr>
      <w:docPartBody>
        <w:p w:rsidR="0098600A" w:rsidRDefault="00467B91">
          <w:pPr>
            <w:pStyle w:val="45507524D2B943CABBF72A76A863C082"/>
          </w:pPr>
          <w:r w:rsidRPr="009D0878">
            <w:t>Twitter/Blog/Portfolio</w:t>
          </w:r>
        </w:p>
      </w:docPartBody>
    </w:docPart>
    <w:docPart>
      <w:docPartPr>
        <w:name w:val="A21450709B5B43B9B6B796ECFD848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29A12-66B6-45B3-84D4-2456AA120A12}"/>
      </w:docPartPr>
      <w:docPartBody>
        <w:p w:rsidR="0098600A" w:rsidRDefault="00467B91">
          <w:pPr>
            <w:pStyle w:val="A21450709B5B43B9B6B796ECFD8482BE"/>
          </w:pPr>
          <w:r>
            <w:t>Skills</w:t>
          </w:r>
        </w:p>
      </w:docPartBody>
    </w:docPart>
    <w:docPart>
      <w:docPartPr>
        <w:name w:val="55E65801E56E4ECDB957AFFEB6B88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F17E2-E091-4FA6-B21F-407819FFD0FB}"/>
      </w:docPartPr>
      <w:docPartBody>
        <w:p w:rsidR="0098600A" w:rsidRDefault="00467B91">
          <w:pPr>
            <w:pStyle w:val="55E65801E56E4ECDB957AFFEB6B8803D"/>
          </w:pPr>
          <w:r w:rsidRPr="00AD3FD8">
            <w:t>Experience</w:t>
          </w:r>
        </w:p>
      </w:docPartBody>
    </w:docPart>
    <w:docPart>
      <w:docPartPr>
        <w:name w:val="9DD170AD59C64A6EB8EC744CC78B7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C8527-8BA2-47B2-BFF0-9D2C331A1AAD}"/>
      </w:docPartPr>
      <w:docPartBody>
        <w:p w:rsidR="0098600A" w:rsidRDefault="00467B91">
          <w:pPr>
            <w:pStyle w:val="9DD170AD59C64A6EB8EC744CC78B7EBD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B91"/>
    <w:rsid w:val="00467B91"/>
    <w:rsid w:val="00986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BDF8082B9E4446A134596BD7445C32">
    <w:name w:val="9CBDF8082B9E4446A134596BD7445C32"/>
    <w:rsid w:val="0098600A"/>
  </w:style>
  <w:style w:type="paragraph" w:customStyle="1" w:styleId="953D0B2C08994E038809D967C527515A">
    <w:name w:val="953D0B2C08994E038809D967C527515A"/>
    <w:rsid w:val="0098600A"/>
  </w:style>
  <w:style w:type="paragraph" w:customStyle="1" w:styleId="33158FEA5EA74C78A8CC64AEB0D5D5CC">
    <w:name w:val="33158FEA5EA74C78A8CC64AEB0D5D5CC"/>
    <w:rsid w:val="0098600A"/>
  </w:style>
  <w:style w:type="paragraph" w:customStyle="1" w:styleId="83564460C8334432A7AFEB97DBCC9DDD">
    <w:name w:val="83564460C8334432A7AFEB97DBCC9DDD"/>
    <w:rsid w:val="0098600A"/>
  </w:style>
  <w:style w:type="paragraph" w:customStyle="1" w:styleId="40C3588B945B411A8DC819B96449025C">
    <w:name w:val="40C3588B945B411A8DC819B96449025C"/>
    <w:rsid w:val="0098600A"/>
  </w:style>
  <w:style w:type="paragraph" w:customStyle="1" w:styleId="4EFDEFA1BB064A5A9E278BA8D04B68C3">
    <w:name w:val="4EFDEFA1BB064A5A9E278BA8D04B68C3"/>
    <w:rsid w:val="0098600A"/>
  </w:style>
  <w:style w:type="paragraph" w:customStyle="1" w:styleId="45507524D2B943CABBF72A76A863C082">
    <w:name w:val="45507524D2B943CABBF72A76A863C082"/>
    <w:rsid w:val="0098600A"/>
  </w:style>
  <w:style w:type="paragraph" w:customStyle="1" w:styleId="45D4C0BA86704EE0BE0C3F8960415A55">
    <w:name w:val="45D4C0BA86704EE0BE0C3F8960415A55"/>
    <w:rsid w:val="0098600A"/>
  </w:style>
  <w:style w:type="paragraph" w:customStyle="1" w:styleId="A21450709B5B43B9B6B796ECFD8482BE">
    <w:name w:val="A21450709B5B43B9B6B796ECFD8482BE"/>
    <w:rsid w:val="0098600A"/>
  </w:style>
  <w:style w:type="paragraph" w:customStyle="1" w:styleId="52CEFEA5A0074EC8B30C87C0F762C543">
    <w:name w:val="52CEFEA5A0074EC8B30C87C0F762C543"/>
    <w:rsid w:val="0098600A"/>
  </w:style>
  <w:style w:type="paragraph" w:customStyle="1" w:styleId="CE74619490BC4E09A379E4B74AD19528">
    <w:name w:val="CE74619490BC4E09A379E4B74AD19528"/>
    <w:rsid w:val="0098600A"/>
  </w:style>
  <w:style w:type="paragraph" w:customStyle="1" w:styleId="EFF3E6D091A54D30A967BA1F865EC2E7">
    <w:name w:val="EFF3E6D091A54D30A967BA1F865EC2E7"/>
    <w:rsid w:val="0098600A"/>
  </w:style>
  <w:style w:type="paragraph" w:customStyle="1" w:styleId="5A2127049D1D4816A5F7E56B25586160">
    <w:name w:val="5A2127049D1D4816A5F7E56B25586160"/>
    <w:rsid w:val="0098600A"/>
  </w:style>
  <w:style w:type="paragraph" w:customStyle="1" w:styleId="A7A8CDAF810E4F6298E4A43B5037C281">
    <w:name w:val="A7A8CDAF810E4F6298E4A43B5037C281"/>
    <w:rsid w:val="0098600A"/>
  </w:style>
  <w:style w:type="paragraph" w:customStyle="1" w:styleId="55E65801E56E4ECDB957AFFEB6B8803D">
    <w:name w:val="55E65801E56E4ECDB957AFFEB6B8803D"/>
    <w:rsid w:val="0098600A"/>
  </w:style>
  <w:style w:type="paragraph" w:customStyle="1" w:styleId="39125B58FD894FB2874C79991AB5C957">
    <w:name w:val="39125B58FD894FB2874C79991AB5C957"/>
    <w:rsid w:val="0098600A"/>
  </w:style>
  <w:style w:type="paragraph" w:customStyle="1" w:styleId="622992891BC44347BEF56F7C5C05FF67">
    <w:name w:val="622992891BC44347BEF56F7C5C05FF67"/>
    <w:rsid w:val="0098600A"/>
  </w:style>
  <w:style w:type="paragraph" w:customStyle="1" w:styleId="743E81AE857043A6BE7C524061E0D13C">
    <w:name w:val="743E81AE857043A6BE7C524061E0D13C"/>
    <w:rsid w:val="0098600A"/>
  </w:style>
  <w:style w:type="character" w:styleId="Emphasis">
    <w:name w:val="Emphasis"/>
    <w:basedOn w:val="DefaultParagraphFont"/>
    <w:uiPriority w:val="20"/>
    <w:qFormat/>
    <w:rsid w:val="0098600A"/>
    <w:rPr>
      <w:b w:val="0"/>
      <w:i w:val="0"/>
      <w:iCs/>
      <w:color w:val="595959" w:themeColor="text1" w:themeTint="A6"/>
    </w:rPr>
  </w:style>
  <w:style w:type="paragraph" w:customStyle="1" w:styleId="C78572E43FC04E1086D839C6AA6E82A9">
    <w:name w:val="C78572E43FC04E1086D839C6AA6E82A9"/>
    <w:rsid w:val="0098600A"/>
  </w:style>
  <w:style w:type="paragraph" w:customStyle="1" w:styleId="A6820BE6FD0E47299A0D459731851FD4">
    <w:name w:val="A6820BE6FD0E47299A0D459731851FD4"/>
    <w:rsid w:val="0098600A"/>
  </w:style>
  <w:style w:type="paragraph" w:customStyle="1" w:styleId="FFBEE3CC76A84C30A88817FF922A7F0F">
    <w:name w:val="FFBEE3CC76A84C30A88817FF922A7F0F"/>
    <w:rsid w:val="0098600A"/>
  </w:style>
  <w:style w:type="paragraph" w:customStyle="1" w:styleId="378E25B6167B4965A5A939B2EDD44FB4">
    <w:name w:val="378E25B6167B4965A5A939B2EDD44FB4"/>
    <w:rsid w:val="0098600A"/>
  </w:style>
  <w:style w:type="paragraph" w:customStyle="1" w:styleId="D0CDB72301494DF3BB169EB37EC00B8C">
    <w:name w:val="D0CDB72301494DF3BB169EB37EC00B8C"/>
    <w:rsid w:val="0098600A"/>
  </w:style>
  <w:style w:type="paragraph" w:customStyle="1" w:styleId="5DE6DA10974447B2AB92C58478CCE40D">
    <w:name w:val="5DE6DA10974447B2AB92C58478CCE40D"/>
    <w:rsid w:val="0098600A"/>
  </w:style>
  <w:style w:type="paragraph" w:customStyle="1" w:styleId="4E1FE7F2AF844BEDBCEE7047D83A69F2">
    <w:name w:val="4E1FE7F2AF844BEDBCEE7047D83A69F2"/>
    <w:rsid w:val="0098600A"/>
  </w:style>
  <w:style w:type="paragraph" w:customStyle="1" w:styleId="9DD170AD59C64A6EB8EC744CC78B7EBD">
    <w:name w:val="9DD170AD59C64A6EB8EC744CC78B7EBD"/>
    <w:rsid w:val="0098600A"/>
  </w:style>
  <w:style w:type="paragraph" w:customStyle="1" w:styleId="CA3496592BF4431C9570DA74C62F5788">
    <w:name w:val="CA3496592BF4431C9570DA74C62F5788"/>
    <w:rsid w:val="0098600A"/>
  </w:style>
  <w:style w:type="paragraph" w:customStyle="1" w:styleId="B26C777335E44367AEF3A2849CA39566">
    <w:name w:val="B26C777335E44367AEF3A2849CA39566"/>
    <w:rsid w:val="0098600A"/>
  </w:style>
  <w:style w:type="paragraph" w:customStyle="1" w:styleId="B67C92A3C8484B6E9FD6F36F2E50AAF7">
    <w:name w:val="B67C92A3C8484B6E9FD6F36F2E50AAF7"/>
    <w:rsid w:val="0098600A"/>
  </w:style>
  <w:style w:type="paragraph" w:customStyle="1" w:styleId="3147803668EE4FC3ADEFC927F84DAD00">
    <w:name w:val="3147803668EE4FC3ADEFC927F84DAD00"/>
    <w:rsid w:val="0098600A"/>
  </w:style>
  <w:style w:type="paragraph" w:customStyle="1" w:styleId="82F4157814774B5A8E40EA8D03A6ADF4">
    <w:name w:val="82F4157814774B5A8E40EA8D03A6ADF4"/>
    <w:rsid w:val="0098600A"/>
  </w:style>
  <w:style w:type="paragraph" w:customStyle="1" w:styleId="C753E2C5E4F9413A9CE6F3BCDB0FAB4D">
    <w:name w:val="C753E2C5E4F9413A9CE6F3BCDB0FAB4D"/>
    <w:rsid w:val="0098600A"/>
  </w:style>
  <w:style w:type="paragraph" w:customStyle="1" w:styleId="BFB4DF5DED054278A31CABB836C68415">
    <w:name w:val="BFB4DF5DED054278A31CABB836C68415"/>
    <w:rsid w:val="0098600A"/>
  </w:style>
  <w:style w:type="paragraph" w:customStyle="1" w:styleId="6039610F0A8E47A08857C97E2039AB39">
    <w:name w:val="6039610F0A8E47A08857C97E2039AB39"/>
    <w:rsid w:val="0098600A"/>
  </w:style>
  <w:style w:type="paragraph" w:customStyle="1" w:styleId="CA3F92428A684D5AB431B46B81C208B3">
    <w:name w:val="CA3F92428A684D5AB431B46B81C208B3"/>
    <w:rsid w:val="0098600A"/>
  </w:style>
  <w:style w:type="paragraph" w:customStyle="1" w:styleId="6FAB170BE8D040DD8A1CC05A55CD2CCA">
    <w:name w:val="6FAB170BE8D040DD8A1CC05A55CD2CCA"/>
    <w:rsid w:val="0098600A"/>
  </w:style>
  <w:style w:type="paragraph" w:customStyle="1" w:styleId="50E99B377BBD4E488698F4A4641077EC">
    <w:name w:val="50E99B377BBD4E488698F4A4641077EC"/>
    <w:rsid w:val="0098600A"/>
  </w:style>
  <w:style w:type="paragraph" w:customStyle="1" w:styleId="AE449EB764B24BF69091E032E97CFC48">
    <w:name w:val="AE449EB764B24BF69091E032E97CFC48"/>
    <w:rsid w:val="0098600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Ashwani</Abstract>
  <CompanyAddress>Kota,Rajasthan</CompanyAddress>
  <CompanyPhone>+918426893241</CompanyPhone>
  <CompanyFax/>
  <CompanyEmail>ab324002@gmail.com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tf16402467_win32</Template>
  <TotalTime>36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2021-06-29T03:42:00Z</dcterms:created>
  <dcterms:modified xsi:type="dcterms:W3CDTF">2021-07-29T05:31:00Z</dcterms:modified>
  <cp:category>Bakshi</cp:category>
  <cp:contentStatus>https://github.com/ashwanibakshi</cp:contentStatus>
</cp:coreProperties>
</file>